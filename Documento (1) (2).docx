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246B8DB873D2EF4A83AD2E495EA46CF3"/>
        </w:placeholder>
        <w:temporary/>
        <w:showingPlcHdr/>
        <w15:appearance w15:val="hidden"/>
      </w:sdtPr>
      <w:sdtEndPr/>
      <w:sdtContent>
        <w:p w14:paraId="2C161D72" w14:textId="77777777" w:rsidR="005A6A9B" w:rsidRDefault="00F24413">
          <w:pPr>
            <w:pStyle w:val="Ttulo1"/>
          </w:pPr>
          <w:r w:rsidRPr="00F24413">
            <w:t>Tomar notas</w:t>
          </w:r>
        </w:p>
      </w:sdtContent>
    </w:sdt>
    <w:sdt>
      <w:sdtPr>
        <w:id w:val="-1461253836"/>
        <w:placeholder>
          <w:docPart w:val="E978018E88BC87468EBBFD8CC56C8797"/>
        </w:placeholder>
        <w:temporary/>
        <w:showingPlcHdr/>
        <w15:appearance w15:val="hidden"/>
      </w:sdtPr>
      <w:sdtEndPr/>
      <w:sdtContent>
        <w:p w14:paraId="6774575C" w14:textId="77777777" w:rsidR="005A6A9B" w:rsidRDefault="00B052CE">
          <w:pPr>
            <w:pStyle w:val="Listaconvietas"/>
          </w:pPr>
          <w:r>
            <w:t>Para tomar notas, pulse aquí y empiece a escribir.</w:t>
          </w:r>
        </w:p>
        <w:p w14:paraId="7548400E" w14:textId="77777777" w:rsidR="005A6A9B" w:rsidRDefault="00B052CE">
          <w:pPr>
            <w:pStyle w:val="Listaconvietas"/>
          </w:pPr>
          <w:r>
            <w:t>Si no, con la aplicación gratuita OneNote, también puede crear un bloc de notas digital que contenga todas sus notas y que se sincronice automáticamente con todos sus dispositivos.</w:t>
          </w:r>
        </w:p>
      </w:sdtContent>
    </w:sdt>
    <w:p w14:paraId="6FCE5EE8" w14:textId="77777777" w:rsidR="005A6A9B" w:rsidRPr="000A1E95" w:rsidRDefault="00B052CE">
      <w:pPr>
        <w:pStyle w:val="Ttulo2"/>
      </w:pPr>
      <w:r w:rsidRPr="000A1E95">
        <w:t xml:space="preserve">Para ver más información al respecto, visite </w:t>
      </w:r>
      <w:hyperlink r:id="rId7" w:history="1">
        <w:r w:rsidRPr="000A1E95">
          <w:rPr>
            <w:rStyle w:val="Hipervnculo"/>
          </w:rPr>
          <w:t>www.onenote.com</w:t>
        </w:r>
      </w:hyperlink>
      <w:r w:rsidRPr="000A1E95">
        <w:t>.</w:t>
      </w:r>
    </w:p>
    <w:sectPr w:rsidR="005A6A9B" w:rsidRPr="000A1E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429D" w14:textId="77777777" w:rsidR="007427A7" w:rsidRDefault="007427A7">
      <w:r>
        <w:separator/>
      </w:r>
    </w:p>
    <w:p w14:paraId="792D6EF4" w14:textId="77777777" w:rsidR="007427A7" w:rsidRDefault="007427A7"/>
  </w:endnote>
  <w:endnote w:type="continuationSeparator" w:id="0">
    <w:p w14:paraId="15620165" w14:textId="77777777" w:rsidR="007427A7" w:rsidRDefault="007427A7">
      <w:r>
        <w:continuationSeparator/>
      </w:r>
    </w:p>
    <w:p w14:paraId="6BDC4213" w14:textId="77777777" w:rsidR="007427A7" w:rsidRDefault="00742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0C8F4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D3DB" w14:textId="77777777" w:rsidR="007427A7" w:rsidRDefault="007427A7">
      <w:r>
        <w:separator/>
      </w:r>
    </w:p>
    <w:p w14:paraId="559B4FD9" w14:textId="77777777" w:rsidR="007427A7" w:rsidRDefault="007427A7"/>
  </w:footnote>
  <w:footnote w:type="continuationSeparator" w:id="0">
    <w:p w14:paraId="0B5D7CAE" w14:textId="77777777" w:rsidR="007427A7" w:rsidRDefault="007427A7">
      <w:r>
        <w:continuationSeparator/>
      </w:r>
    </w:p>
    <w:p w14:paraId="1C84E0B3" w14:textId="77777777" w:rsidR="007427A7" w:rsidRDefault="007427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05489">
    <w:abstractNumId w:val="1"/>
  </w:num>
  <w:num w:numId="2" w16cid:durableId="1529492814">
    <w:abstractNumId w:val="0"/>
  </w:num>
  <w:num w:numId="3" w16cid:durableId="545917128">
    <w:abstractNumId w:val="2"/>
  </w:num>
  <w:num w:numId="4" w16cid:durableId="568079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7"/>
    <w:rsid w:val="000A1E95"/>
    <w:rsid w:val="00106A32"/>
    <w:rsid w:val="005A6A9B"/>
    <w:rsid w:val="007427A7"/>
    <w:rsid w:val="00B052CE"/>
    <w:rsid w:val="00F2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7DC1"/>
  <w15:chartTrackingRefBased/>
  <w15:docId w15:val="{53774656-34B5-1A46-A0A5-3439A772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DCF33B0-E118-D04E-A92B-8866AFB729FB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6B8DB873D2EF4A83AD2E495EA4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D07A-79B6-2544-B4BC-8EBFC96B3086}"/>
      </w:docPartPr>
      <w:docPartBody>
        <w:p w:rsidR="00000000" w:rsidRDefault="005C6F93">
          <w:pPr>
            <w:pStyle w:val="246B8DB873D2EF4A83AD2E495EA46CF3"/>
          </w:pPr>
          <w:r w:rsidRPr="00F24413">
            <w:t>Tomar notas</w:t>
          </w:r>
        </w:p>
      </w:docPartBody>
    </w:docPart>
    <w:docPart>
      <w:docPartPr>
        <w:name w:val="E978018E88BC87468EBBFD8CC56C8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B3AA7-3833-E142-93E3-819745A29831}"/>
      </w:docPartPr>
      <w:docPartBody>
        <w:p w:rsidR="005C6F93" w:rsidRDefault="005C6F93">
          <w:pPr>
            <w:pStyle w:val="Listaconvietas"/>
          </w:pPr>
          <w:r>
            <w:t>Para tomar notas, pulse aquí y empiece a escribir.</w:t>
          </w:r>
        </w:p>
        <w:p w:rsidR="00000000" w:rsidRDefault="005C6F93">
          <w:pPr>
            <w:pStyle w:val="E978018E88BC87468EBBFD8CC56C8797"/>
          </w:pPr>
          <w:r>
            <w:t>Si no, con la aplicación gratuita OneNote, también puede crear un bloc de notas digital que contenga todas sus notas y que se sincronice automáticamente con todos sus dispositivos.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1398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6B8DB873D2EF4A83AD2E495EA46CF3">
    <w:name w:val="246B8DB873D2EF4A83AD2E495EA46CF3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E978018E88BC87468EBBFD8CC56C8797">
    <w:name w:val="E978018E88BC87468EBBFD8CC56C8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{FDCF33B0-E118-D04E-A92B-8866AFB729FB}tf50002051.dotx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2023-03-08T03:05:00Z</dcterms:created>
  <dcterms:modified xsi:type="dcterms:W3CDTF">2023-03-08T03:05:00Z</dcterms:modified>
</cp:coreProperties>
</file>